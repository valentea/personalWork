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91B604F1A8014CBEAD8A8E18203B77A8"/>
        </w:placeholder>
        <w:docPartList>
          <w:docPartGallery w:val="Quick Parts"/>
          <w:docPartCategory w:val=" Resume Name"/>
        </w:docPartList>
      </w:sdtPr>
      <w:sdtEndPr/>
      <w:sdtContent>
        <w:p w:rsidR="007D4994" w:rsidRDefault="006E6B56">
          <w:pPr>
            <w:pStyle w:val="Title"/>
          </w:pPr>
          <w:sdt>
            <w:sdtPr>
              <w:alias w:val="Author"/>
              <w:tag w:val=""/>
              <w:id w:val="1823003119"/>
              <w:placeholder>
                <w:docPart w:val="2B800F5AB5E24E02AE36253CE3BAB8F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362C11">
                <w:t>Alex Valente</w:t>
              </w:r>
            </w:sdtContent>
          </w:sdt>
        </w:p>
        <w:sdt>
          <w:sdtPr>
            <w:alias w:val="E-mail Address"/>
            <w:tag w:val=""/>
            <w:id w:val="527535243"/>
            <w:placeholder>
              <w:docPart w:val="8E878086C99F4ECBA94C71F1F5F72839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7D4994" w:rsidRDefault="00362C11">
              <w:pPr>
                <w:pStyle w:val="NoSpacing"/>
              </w:pPr>
              <w:r>
                <w:t>alexval1323@gmail.com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7716FDC2288B421A99ADDFA9C4D808AB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7D4994" w:rsidRDefault="00362C11">
              <w:pPr>
                <w:pStyle w:val="NoSpacing"/>
              </w:pPr>
              <w:r>
                <w:t>2809 Ellendale Pl, Los Angeles, Ca, 93103</w:t>
              </w:r>
            </w:p>
          </w:sdtContent>
        </w:sdt>
        <w:sdt>
          <w:sdtPr>
            <w:alias w:val="Phone"/>
            <w:tag w:val=""/>
            <w:id w:val="1357783703"/>
            <w:placeholder>
              <w:docPart w:val="D07C41DC297F49B48EFF8F5FC38E3960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7D4994" w:rsidRDefault="00362C11" w:rsidP="005B4152">
              <w:pPr>
                <w:pStyle w:val="NoSpacing"/>
              </w:pPr>
              <w:r>
                <w:t>(805)698-6024</w:t>
              </w:r>
            </w:p>
          </w:sdtContent>
        </w:sdt>
      </w:sdtContent>
    </w:sdt>
    <w:p w:rsidR="007D4994" w:rsidRDefault="00E6446E">
      <w:pPr>
        <w:pStyle w:val="SectionHeading"/>
      </w:pPr>
      <w:r>
        <w:t>Objectives</w:t>
      </w:r>
    </w:p>
    <w:p w:rsidR="007D4994" w:rsidRDefault="00362C11">
      <w:r>
        <w:t>Seeking Internship working as an aid for any engineering possession, hopefully with an emphasis in Electrical Engineering or Computer Science.</w:t>
      </w:r>
    </w:p>
    <w:p w:rsidR="007D4994" w:rsidRDefault="00E6446E">
      <w:pPr>
        <w:pStyle w:val="SectionHeading"/>
      </w:pPr>
      <w:r>
        <w:t>Education</w:t>
      </w:r>
    </w:p>
    <w:p w:rsidR="007D4994" w:rsidRDefault="00362C11">
      <w:pPr>
        <w:pStyle w:val="Subsection"/>
      </w:pPr>
      <w:r>
        <w:t>Dos Pueblos Engineering Academy</w:t>
      </w:r>
    </w:p>
    <w:p w:rsidR="007D4994" w:rsidRDefault="001F7C23">
      <w:pPr>
        <w:rPr>
          <w:rStyle w:val="IntenseEmphasis"/>
        </w:rPr>
      </w:pPr>
      <w:r>
        <w:rPr>
          <w:b/>
          <w:bCs/>
          <w:i/>
          <w:iCs/>
          <w:color w:val="D1282E" w:themeColor="text2"/>
        </w:rPr>
        <w:t>June, 2015</w:t>
      </w:r>
      <w:r>
        <w:t xml:space="preserve"> --</w:t>
      </w:r>
      <w:r w:rsidR="008405C9">
        <w:t>High School Diploma</w:t>
      </w:r>
      <w:r>
        <w:t xml:space="preserve"> with an emphasis on four major engineering fields for use in the work force.</w:t>
      </w:r>
    </w:p>
    <w:p w:rsidR="007D4994" w:rsidRDefault="008405C9">
      <w:pPr>
        <w:pStyle w:val="ListParagraph"/>
        <w:numPr>
          <w:ilvl w:val="0"/>
          <w:numId w:val="4"/>
        </w:numPr>
        <w:ind w:hanging="288"/>
      </w:pPr>
      <w:r>
        <w:t>Was Leader of Sector Section for Senior Year Capstone Project</w:t>
      </w:r>
    </w:p>
    <w:p w:rsidR="008405C9" w:rsidRDefault="001F7C23">
      <w:pPr>
        <w:pStyle w:val="ListParagraph"/>
        <w:numPr>
          <w:ilvl w:val="0"/>
          <w:numId w:val="4"/>
        </w:numPr>
        <w:ind w:hanging="288"/>
      </w:pPr>
      <w:r>
        <w:t>Graduated with 4.25 Weighted GPA</w:t>
      </w:r>
    </w:p>
    <w:p w:rsidR="001F7C23" w:rsidRDefault="001F7C23">
      <w:pPr>
        <w:pStyle w:val="ListParagraph"/>
        <w:numPr>
          <w:ilvl w:val="0"/>
          <w:numId w:val="4"/>
        </w:numPr>
        <w:ind w:hanging="288"/>
      </w:pPr>
      <w:r>
        <w:t xml:space="preserve">Collective Senior Project won </w:t>
      </w:r>
      <w:r w:rsidR="00315DA5">
        <w:t>Best in Class</w:t>
      </w:r>
      <w:r>
        <w:t xml:space="preserve"> for </w:t>
      </w:r>
      <w:r w:rsidR="00315DA5">
        <w:t xml:space="preserve">the </w:t>
      </w:r>
      <w:r>
        <w:t>Bay Area Maker Fair 2015</w:t>
      </w:r>
    </w:p>
    <w:p w:rsidR="005B4152" w:rsidRDefault="005B4152">
      <w:pPr>
        <w:pStyle w:val="ListParagraph"/>
        <w:numPr>
          <w:ilvl w:val="0"/>
          <w:numId w:val="4"/>
        </w:numPr>
        <w:ind w:hanging="288"/>
      </w:pPr>
      <w:r>
        <w:t>Santa Barbara Athletic Roundtable Athlete of the year 2013, 2014, 2015</w:t>
      </w:r>
    </w:p>
    <w:p w:rsidR="005B4152" w:rsidRDefault="005B4152" w:rsidP="005B4152">
      <w:pPr>
        <w:pStyle w:val="ListParagraph"/>
        <w:numPr>
          <w:ilvl w:val="0"/>
          <w:numId w:val="4"/>
        </w:numPr>
        <w:ind w:hanging="288"/>
        <w:jc w:val="both"/>
      </w:pPr>
      <w:r>
        <w:t xml:space="preserve">Left with in-depth understanding of System Controls, Electrical Circuit Design, Version Control Management, Industrial Design and Manufacturing, </w:t>
      </w:r>
      <w:r w:rsidR="00CD22A3">
        <w:t xml:space="preserve">Computer Aided </w:t>
      </w:r>
      <w:r w:rsidR="00315DA5">
        <w:t>Design</w:t>
      </w:r>
      <w:r w:rsidR="00CD22A3">
        <w:t xml:space="preserve"> with Specific knowledge in SolidWorks, </w:t>
      </w:r>
      <w:r>
        <w:t>Use of Industrial Machinery such as Lathes, Mills, CNCs, Routers and C02 Laser Cutters, as well as any</w:t>
      </w:r>
      <w:r w:rsidR="00315DA5">
        <w:t xml:space="preserve"> standard equipment found in a machine s</w:t>
      </w:r>
      <w:r>
        <w:t>hop.</w:t>
      </w:r>
    </w:p>
    <w:p w:rsidR="001F7C23" w:rsidRDefault="001F7C23" w:rsidP="001F7C23">
      <w:pPr>
        <w:pStyle w:val="Subsection"/>
      </w:pPr>
      <w:r>
        <w:t>University of Southern California, Viterbi School of Engineering</w:t>
      </w:r>
    </w:p>
    <w:p w:rsidR="001F7C23" w:rsidRDefault="001F7C23" w:rsidP="001F7C23">
      <w:r>
        <w:rPr>
          <w:b/>
          <w:bCs/>
          <w:i/>
          <w:iCs/>
          <w:color w:val="D1282E" w:themeColor="text2"/>
        </w:rPr>
        <w:t>June, 2019</w:t>
      </w:r>
      <w:r>
        <w:t xml:space="preserve"> </w:t>
      </w:r>
    </w:p>
    <w:p w:rsidR="001F7C23" w:rsidRDefault="001F7C23">
      <w:pPr>
        <w:pStyle w:val="ListParagraph"/>
        <w:numPr>
          <w:ilvl w:val="0"/>
          <w:numId w:val="4"/>
        </w:numPr>
        <w:ind w:hanging="288"/>
      </w:pPr>
      <w:r>
        <w:t>Double majoring in both Electrical Engineering and Computer Science</w:t>
      </w:r>
    </w:p>
    <w:p w:rsidR="001F7C23" w:rsidRDefault="001F7C23">
      <w:pPr>
        <w:pStyle w:val="ListParagraph"/>
        <w:numPr>
          <w:ilvl w:val="0"/>
          <w:numId w:val="4"/>
        </w:numPr>
        <w:ind w:hanging="288"/>
      </w:pPr>
      <w:r>
        <w:t>Current member of the University Men’s Swim and Dive Team</w:t>
      </w:r>
    </w:p>
    <w:p w:rsidR="001F7C23" w:rsidRDefault="001F7C23" w:rsidP="001F7C23">
      <w:pPr>
        <w:pStyle w:val="ListParagraph"/>
        <w:numPr>
          <w:ilvl w:val="1"/>
          <w:numId w:val="4"/>
        </w:numPr>
      </w:pPr>
      <w:r>
        <w:t>Pac-12 Second Place finisher in the 100 Butterfly as Freshmen</w:t>
      </w:r>
    </w:p>
    <w:p w:rsidR="001F7C23" w:rsidRDefault="001F7C23" w:rsidP="001F7C23">
      <w:pPr>
        <w:pStyle w:val="ListParagraph"/>
        <w:numPr>
          <w:ilvl w:val="1"/>
          <w:numId w:val="4"/>
        </w:numPr>
      </w:pPr>
      <w:r>
        <w:t>NCAA All-American in 100 Butterfly as Freshmen</w:t>
      </w:r>
    </w:p>
    <w:p w:rsidR="007D4994" w:rsidRDefault="00E6446E">
      <w:pPr>
        <w:pStyle w:val="SectionHeading"/>
      </w:pPr>
      <w:r>
        <w:t>Experience</w:t>
      </w:r>
    </w:p>
    <w:p w:rsidR="007D4994" w:rsidRDefault="005B4152">
      <w:pPr>
        <w:pStyle w:val="Subsection"/>
        <w:rPr>
          <w:vanish/>
          <w:specVanish/>
        </w:rPr>
      </w:pPr>
      <w:r>
        <w:t>USC Games Graduate Project</w:t>
      </w:r>
    </w:p>
    <w:p w:rsidR="007D4994" w:rsidRDefault="00E6446E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| </w:t>
      </w:r>
      <w:proofErr w:type="spellStart"/>
      <w:r w:rsidR="005B4152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>Adelie</w:t>
      </w:r>
      <w:proofErr w:type="spellEnd"/>
      <w:r w:rsidR="005B4152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and the Obelisk Video Game</w:t>
      </w:r>
    </w:p>
    <w:p w:rsidR="007D4994" w:rsidRDefault="005B4152">
      <w:pPr>
        <w:rPr>
          <w:rStyle w:val="Emphasis"/>
        </w:rPr>
      </w:pPr>
      <w:r>
        <w:rPr>
          <w:rStyle w:val="IntenseEmphasis"/>
        </w:rPr>
        <w:t>Quality Assurance Tester</w:t>
      </w:r>
      <w:r w:rsidR="00E6446E">
        <w:rPr>
          <w:rStyle w:val="IntenseEmphasis"/>
        </w:rPr>
        <w:t xml:space="preserve"> </w:t>
      </w:r>
    </w:p>
    <w:p w:rsidR="007D4994" w:rsidRDefault="005B4152">
      <w:r>
        <w:t xml:space="preserve">As part of a Video Game Quality Assurance Class, I helped test and develop a video game made by USC Graduate Students. </w:t>
      </w:r>
      <w:r w:rsidR="00CD22A3">
        <w:t>With</w:t>
      </w:r>
      <w:r>
        <w:t xml:space="preserve"> different </w:t>
      </w:r>
      <w:r w:rsidR="00CD22A3">
        <w:t xml:space="preserve">build </w:t>
      </w:r>
      <w:r>
        <w:t xml:space="preserve">stages </w:t>
      </w:r>
      <w:r w:rsidR="00CD22A3">
        <w:t>of the game, using given test cases I would play, test and report any game issues to developers.</w:t>
      </w:r>
    </w:p>
    <w:p w:rsidR="00CD22A3" w:rsidRDefault="002E02A2" w:rsidP="00CD22A3">
      <w:pPr>
        <w:pStyle w:val="Subsection"/>
        <w:rPr>
          <w:vanish/>
          <w:specVanish/>
        </w:rPr>
      </w:pPr>
      <w:r>
        <w:lastRenderedPageBreak/>
        <w:t>Dos Pueblos Engineering Academy</w:t>
      </w:r>
    </w:p>
    <w:p w:rsidR="00CD22A3" w:rsidRDefault="00CD22A3" w:rsidP="00CD22A3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| </w:t>
      </w:r>
      <w:r w:rsidR="002E02A2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>2015 Senior Capstone Project; Carousel of Physics</w:t>
      </w:r>
    </w:p>
    <w:p w:rsidR="00CD22A3" w:rsidRDefault="002E02A2" w:rsidP="00CD22A3">
      <w:pPr>
        <w:rPr>
          <w:rStyle w:val="Emphasis"/>
        </w:rPr>
      </w:pPr>
      <w:r>
        <w:rPr>
          <w:rStyle w:val="IntenseEmphasis"/>
        </w:rPr>
        <w:t>Sector Design and Manufacture Leader</w:t>
      </w:r>
    </w:p>
    <w:p w:rsidR="002E02A2" w:rsidRDefault="002E02A2" w:rsidP="00CD22A3">
      <w:bookmarkStart w:id="0" w:name="_GoBack"/>
      <w:r>
        <w:t>Wh</w:t>
      </w:r>
      <w:r w:rsidR="00315DA5">
        <w:t xml:space="preserve">ile this project was for school, it </w:t>
      </w:r>
      <w:r>
        <w:t>was no small accomplishment. During our Senior year, our class designed, prototyped, manufactured and built the</w:t>
      </w:r>
      <w:r w:rsidR="00315DA5">
        <w:t xml:space="preserve"> Carousel of Physics;</w:t>
      </w:r>
      <w:r>
        <w:t xml:space="preserve"> a large scale mechatronics installation incorporating over 50 thousand parts all custom made in house. This project is one of a kind and value</w:t>
      </w:r>
      <w:r w:rsidR="00315DA5">
        <w:t>d at close to a million dollars an was</w:t>
      </w:r>
      <w:r>
        <w:t xml:space="preserve"> awarded Best in Class and </w:t>
      </w:r>
      <w:r w:rsidR="00315DA5">
        <w:t>3 Editor’s Awards</w:t>
      </w:r>
      <w:r>
        <w:t xml:space="preserve"> during the 2015 Bay Area Maker F</w:t>
      </w:r>
      <w:r w:rsidR="00315DA5">
        <w:t>air. It h</w:t>
      </w:r>
      <w:r>
        <w:t xml:space="preserve">as been featured in a number of shows including the PBS show NOVA. It is currently displayed in the Santa Barbara Museum of Modern Art. More information can be found at </w:t>
      </w:r>
      <w:r w:rsidR="00315DA5">
        <w:t>www.</w:t>
      </w:r>
      <w:r w:rsidRPr="002E02A2">
        <w:t>dpengineering.org/2015-carousel-physics</w:t>
      </w:r>
      <w:r w:rsidR="00315DA5">
        <w:t>.</w:t>
      </w:r>
    </w:p>
    <w:bookmarkEnd w:id="0"/>
    <w:p w:rsidR="00CD22A3" w:rsidRDefault="00CD22A3"/>
    <w:p w:rsidR="007D4994" w:rsidRDefault="00E6446E">
      <w:pPr>
        <w:pStyle w:val="SectionHeading"/>
      </w:pPr>
      <w:r>
        <w:t>Skills</w:t>
      </w:r>
    </w:p>
    <w:p w:rsidR="007D4994" w:rsidRDefault="00315DA5">
      <w:pPr>
        <w:pStyle w:val="ListParagraph"/>
        <w:numPr>
          <w:ilvl w:val="0"/>
          <w:numId w:val="4"/>
        </w:numPr>
        <w:ind w:hanging="288"/>
      </w:pPr>
      <w:r>
        <w:t>Advanced knowledge in both C++ and Arduino programing.</w:t>
      </w:r>
    </w:p>
    <w:p w:rsidR="00315DA5" w:rsidRDefault="00315DA5">
      <w:pPr>
        <w:pStyle w:val="ListParagraph"/>
        <w:numPr>
          <w:ilvl w:val="0"/>
          <w:numId w:val="4"/>
        </w:numPr>
        <w:ind w:hanging="288"/>
      </w:pPr>
      <w:r>
        <w:t>Can machine complex parts by hand on mills and lathes with tolerance up to .001</w:t>
      </w:r>
      <w:r>
        <w:rPr>
          <w:rFonts w:cstheme="minorHAnsi"/>
        </w:rPr>
        <w:t>±</w:t>
      </w:r>
      <w:r>
        <w:t xml:space="preserve"> of an inch.</w:t>
      </w:r>
    </w:p>
    <w:p w:rsidR="00315DA5" w:rsidRDefault="00315DA5">
      <w:pPr>
        <w:pStyle w:val="ListParagraph"/>
        <w:numPr>
          <w:ilvl w:val="0"/>
          <w:numId w:val="4"/>
        </w:numPr>
        <w:ind w:hanging="288"/>
      </w:pPr>
      <w:r>
        <w:t>In death understanding of computer architecture.</w:t>
      </w:r>
    </w:p>
    <w:p w:rsidR="00315DA5" w:rsidRDefault="00315DA5">
      <w:pPr>
        <w:pStyle w:val="ListParagraph"/>
        <w:numPr>
          <w:ilvl w:val="0"/>
          <w:numId w:val="4"/>
        </w:numPr>
        <w:ind w:hanging="288"/>
      </w:pPr>
      <w:r>
        <w:t>Basic electrical circuit design.</w:t>
      </w:r>
    </w:p>
    <w:p w:rsidR="00315DA5" w:rsidRDefault="00315DA5">
      <w:pPr>
        <w:pStyle w:val="ListParagraph"/>
        <w:numPr>
          <w:ilvl w:val="0"/>
          <w:numId w:val="4"/>
        </w:numPr>
        <w:ind w:hanging="288"/>
      </w:pPr>
      <w:r>
        <w:t>Working with others on large scale projects in stressful environments.</w:t>
      </w:r>
    </w:p>
    <w:p w:rsidR="007D4994" w:rsidRDefault="007D4994" w:rsidP="001E7A31"/>
    <w:p w:rsidR="001E7A31" w:rsidRDefault="001E7A31" w:rsidP="001E7A31"/>
    <w:sectPr w:rsidR="001E7A31">
      <w:footerReference w:type="default" r:id="rId11"/>
      <w:headerReference w:type="first" r:id="rId12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B56" w:rsidRDefault="006E6B56">
      <w:pPr>
        <w:spacing w:after="0" w:line="240" w:lineRule="auto"/>
      </w:pPr>
      <w:r>
        <w:separator/>
      </w:r>
    </w:p>
  </w:endnote>
  <w:endnote w:type="continuationSeparator" w:id="0">
    <w:p w:rsidR="006E6B56" w:rsidRDefault="006E6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994" w:rsidRDefault="00E6446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313FCDED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63E89D1C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13FB994B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7D4994" w:rsidRDefault="00E6446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D4994" w:rsidRDefault="00E6446E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:rsidR="007D4994" w:rsidRDefault="00E6446E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B56" w:rsidRDefault="006E6B56">
      <w:pPr>
        <w:spacing w:after="0" w:line="240" w:lineRule="auto"/>
      </w:pPr>
      <w:r>
        <w:separator/>
      </w:r>
    </w:p>
  </w:footnote>
  <w:footnote w:type="continuationSeparator" w:id="0">
    <w:p w:rsidR="006E6B56" w:rsidRDefault="006E6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994" w:rsidRDefault="00E6446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3B96246E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4ABD2BB8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6191FEC1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7D4994" w:rsidRDefault="007D49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C11"/>
    <w:rsid w:val="001E7A31"/>
    <w:rsid w:val="001F7C23"/>
    <w:rsid w:val="002E02A2"/>
    <w:rsid w:val="00315DA5"/>
    <w:rsid w:val="00362C11"/>
    <w:rsid w:val="005B4152"/>
    <w:rsid w:val="006E6B56"/>
    <w:rsid w:val="00784EF7"/>
    <w:rsid w:val="007D4994"/>
    <w:rsid w:val="008405C9"/>
    <w:rsid w:val="00CD22A3"/>
    <w:rsid w:val="00D867D6"/>
    <w:rsid w:val="00E6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DBA8E"/>
  <w15:docId w15:val="{F715DA43-C9DB-4980-A0A0-CCC061E6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AppData\Roaming\Microsoft\Templates\Resume%20(Essenti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1B604F1A8014CBEAD8A8E18203B7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ACDF3-8445-419F-9534-ED3E96DB743D}"/>
      </w:docPartPr>
      <w:docPartBody>
        <w:p w:rsidR="00B03CFB" w:rsidRDefault="005837F0">
          <w:pPr>
            <w:pStyle w:val="91B604F1A8014CBEAD8A8E18203B77A8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2B800F5AB5E24E02AE36253CE3BAB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34330-DC14-452B-9099-FD64FA71B2C3}"/>
      </w:docPartPr>
      <w:docPartBody>
        <w:p w:rsidR="00B03CFB" w:rsidRDefault="005837F0">
          <w:pPr>
            <w:pStyle w:val="2B800F5AB5E24E02AE36253CE3BAB8F2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8E878086C99F4ECBA94C71F1F5F72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B0E29-EACF-40CD-AD7A-1EEB52F22BED}"/>
      </w:docPartPr>
      <w:docPartBody>
        <w:p w:rsidR="00B03CFB" w:rsidRDefault="005837F0">
          <w:pPr>
            <w:pStyle w:val="8E878086C99F4ECBA94C71F1F5F72839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7716FDC2288B421A99ADDFA9C4D80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C29B4-B204-44E0-86A2-AABBD85B8E00}"/>
      </w:docPartPr>
      <w:docPartBody>
        <w:p w:rsidR="00B03CFB" w:rsidRDefault="005837F0">
          <w:pPr>
            <w:pStyle w:val="7716FDC2288B421A99ADDFA9C4D808AB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D07C41DC297F49B48EFF8F5FC38E3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48E67-A537-46BD-BCA7-92CFF3AA6AA5}"/>
      </w:docPartPr>
      <w:docPartBody>
        <w:p w:rsidR="00B03CFB" w:rsidRDefault="005837F0">
          <w:pPr>
            <w:pStyle w:val="D07C41DC297F49B48EFF8F5FC38E3960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7F0"/>
    <w:rsid w:val="004C5BD7"/>
    <w:rsid w:val="005837F0"/>
    <w:rsid w:val="00B0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91B604F1A8014CBEAD8A8E18203B77A8">
    <w:name w:val="91B604F1A8014CBEAD8A8E18203B77A8"/>
  </w:style>
  <w:style w:type="paragraph" w:customStyle="1" w:styleId="2B800F5AB5E24E02AE36253CE3BAB8F2">
    <w:name w:val="2B800F5AB5E24E02AE36253CE3BAB8F2"/>
  </w:style>
  <w:style w:type="paragraph" w:customStyle="1" w:styleId="8E878086C99F4ECBA94C71F1F5F72839">
    <w:name w:val="8E878086C99F4ECBA94C71F1F5F72839"/>
  </w:style>
  <w:style w:type="paragraph" w:customStyle="1" w:styleId="7716FDC2288B421A99ADDFA9C4D808AB">
    <w:name w:val="7716FDC2288B421A99ADDFA9C4D808AB"/>
  </w:style>
  <w:style w:type="paragraph" w:customStyle="1" w:styleId="D07C41DC297F49B48EFF8F5FC38E3960">
    <w:name w:val="D07C41DC297F49B48EFF8F5FC38E3960"/>
  </w:style>
  <w:style w:type="paragraph" w:customStyle="1" w:styleId="849E579A91A64BC8A76E0C7B3C364041">
    <w:name w:val="849E579A91A64BC8A76E0C7B3C364041"/>
  </w:style>
  <w:style w:type="paragraph" w:customStyle="1" w:styleId="10DCBD32D06F447195DC9BA5777B45C7">
    <w:name w:val="10DCBD32D06F447195DC9BA5777B45C7"/>
  </w:style>
  <w:style w:type="paragraph" w:customStyle="1" w:styleId="A84487EADA2D47AAA39E7C71D3907B90">
    <w:name w:val="A84487EADA2D47AAA39E7C71D3907B90"/>
  </w:style>
  <w:style w:type="paragraph" w:customStyle="1" w:styleId="687F834FF22D44AF80DAB766A85CA720">
    <w:name w:val="687F834FF22D44AF80DAB766A85CA720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27A58C0D0F5D47C2BA3E62F733218FA2">
    <w:name w:val="27A58C0D0F5D47C2BA3E62F733218FA2"/>
  </w:style>
  <w:style w:type="paragraph" w:customStyle="1" w:styleId="700A3DED31B2429B8868D0BC7EC45522">
    <w:name w:val="700A3DED31B2429B8868D0BC7EC45522"/>
  </w:style>
  <w:style w:type="paragraph" w:customStyle="1" w:styleId="3266289ACAB14048B6E8CABE3B2DF094">
    <w:name w:val="3266289ACAB14048B6E8CABE3B2DF094"/>
  </w:style>
  <w:style w:type="paragraph" w:customStyle="1" w:styleId="3CFD543CC29D4D028558F90FE59E43B0">
    <w:name w:val="3CFD543CC29D4D028558F90FE59E43B0"/>
  </w:style>
  <w:style w:type="paragraph" w:customStyle="1" w:styleId="9AEC69EE32654B8AAB56986703FAB384">
    <w:name w:val="9AEC69EE32654B8AAB56986703FAB384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4869D852914C45779FB9D5A585006CAB">
    <w:name w:val="4869D852914C45779FB9D5A585006CAB"/>
  </w:style>
  <w:style w:type="paragraph" w:customStyle="1" w:styleId="7018CA8A85224797821CDBEF8A0F8EBF">
    <w:name w:val="7018CA8A85224797821CDBEF8A0F8EBF"/>
  </w:style>
  <w:style w:type="paragraph" w:customStyle="1" w:styleId="2DBE443215384D63A58E7FC2FCC4F558">
    <w:name w:val="2DBE443215384D63A58E7FC2FCC4F558"/>
  </w:style>
  <w:style w:type="paragraph" w:customStyle="1" w:styleId="622AC5302BD14421933334F6FA9D23CB">
    <w:name w:val="622AC5302BD14421933334F6FA9D23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2809 Ellendale Pl, Los Angeles, Ca, 93103</CompanyAddress>
  <CompanyPhone>(805)698-6024</CompanyPhone>
  <CompanyFax/>
  <CompanyEmail>alexval1323@gmail.com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2AAA6D-5997-4B46-B02D-7D1D8EC29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(Essential design).dotx</Template>
  <TotalTime>1287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Objectives</vt:lpstr>
      <vt:lpstr>Education</vt:lpstr>
      <vt:lpstr>    Dos Pueblos Engineering Academy</vt:lpstr>
      <vt:lpstr>    University of Southern California, Viterbi School of Engineering</vt:lpstr>
      <vt:lpstr>Experience</vt:lpstr>
      <vt:lpstr>    USC Games Graduate Project</vt:lpstr>
      <vt:lpstr>    Dos Pueblos Engineering Academy</vt:lpstr>
      <vt:lpstr>Skills</vt:lpstr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Valente</dc:creator>
  <cp:keywords/>
  <cp:lastModifiedBy>Alex</cp:lastModifiedBy>
  <cp:revision>3</cp:revision>
  <dcterms:created xsi:type="dcterms:W3CDTF">2017-02-21T04:42:00Z</dcterms:created>
  <dcterms:modified xsi:type="dcterms:W3CDTF">2017-02-24T01:34:00Z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